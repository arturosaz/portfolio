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CF7" w:rsidRDefault="0011563E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3904" behindDoc="1" locked="0" layoutInCell="1" allowOverlap="1" wp14:anchorId="5A36BDD1" wp14:editId="011CE374">
            <wp:simplePos x="0" y="0"/>
            <wp:positionH relativeFrom="margin">
              <wp:posOffset>2388732</wp:posOffset>
            </wp:positionH>
            <wp:positionV relativeFrom="paragraph">
              <wp:posOffset>-320040</wp:posOffset>
            </wp:positionV>
            <wp:extent cx="960395" cy="12077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2_resume_semana3_mexico_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395" cy="12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BF0379">
        <w:rPr>
          <w:noProof/>
          <w:lang w:val="es-ES" w:eastAsia="es-ES"/>
        </w:rPr>
        <w:drawing>
          <wp:anchor distT="0" distB="0" distL="114300" distR="114300" simplePos="0" relativeHeight="251642880" behindDoc="1" locked="0" layoutInCell="1" allowOverlap="1" wp14:anchorId="454ADB79" wp14:editId="63D2913D">
            <wp:simplePos x="0" y="0"/>
            <wp:positionH relativeFrom="page">
              <wp:posOffset>0</wp:posOffset>
            </wp:positionH>
            <wp:positionV relativeFrom="paragraph">
              <wp:posOffset>-1151832</wp:posOffset>
            </wp:positionV>
            <wp:extent cx="7569200" cy="242189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F415D" w:rsidRDefault="004F415D">
      <w:pPr>
        <w:rPr>
          <w:noProof/>
          <w:lang w:val="es-ES" w:eastAsia="es-ES"/>
        </w:rPr>
      </w:pPr>
    </w:p>
    <w:p w:rsidR="0033354E" w:rsidRDefault="00AE3C3D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EDFA1CF" wp14:editId="644F834C">
                <wp:simplePos x="0" y="0"/>
                <wp:positionH relativeFrom="margin">
                  <wp:posOffset>-822960</wp:posOffset>
                </wp:positionH>
                <wp:positionV relativeFrom="paragraph">
                  <wp:posOffset>3688080</wp:posOffset>
                </wp:positionV>
                <wp:extent cx="1045210" cy="1404620"/>
                <wp:effectExtent l="0" t="0" r="0" b="635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47D5" w:rsidRPr="005947D5" w:rsidRDefault="005947D5" w:rsidP="005947D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</w:pPr>
                            <w:r w:rsidRPr="005947D5"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DFA1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4.8pt;margin-top:290.4pt;width:82.3pt;height:110.6pt;z-index:251870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" filled="f" stroked="f">
                <v:textbox style="mso-fit-shape-to-text:t">
                  <w:txbxContent>
                    <w:p w:rsidR="005947D5" w:rsidRPr="005947D5" w:rsidRDefault="005947D5" w:rsidP="005947D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</w:rPr>
                      </w:pPr>
                      <w:r w:rsidRPr="005947D5">
                        <w:rPr>
                          <w:rFonts w:ascii="Century Gothic" w:hAnsi="Century Gothic"/>
                          <w:b/>
                          <w:color w:val="FFFFFF"/>
                        </w:rPr>
                        <w:t>201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5D6967" wp14:editId="7AA18E66">
                <wp:simplePos x="0" y="0"/>
                <wp:positionH relativeFrom="leftMargin">
                  <wp:posOffset>121920</wp:posOffset>
                </wp:positionH>
                <wp:positionV relativeFrom="paragraph">
                  <wp:posOffset>3695700</wp:posOffset>
                </wp:positionV>
                <wp:extent cx="967740" cy="262255"/>
                <wp:effectExtent l="0" t="0" r="3810" b="4445"/>
                <wp:wrapNone/>
                <wp:docPr id="269" name="Proceso alternativ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667A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69" o:spid="_x0000_s1026" type="#_x0000_t176" style="position:absolute;margin-left:9.6pt;margin-top:291pt;width:76.2pt;height:20.65pt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" fillcolor="#6cc6c9" stroked="f" strokeweight="0">
                <v:stroke joinstyle="round" endcap="round"/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5CC90BD2" wp14:editId="27D75C72">
                <wp:simplePos x="0" y="0"/>
                <wp:positionH relativeFrom="margin">
                  <wp:posOffset>-822960</wp:posOffset>
                </wp:positionH>
                <wp:positionV relativeFrom="paragraph">
                  <wp:posOffset>3154680</wp:posOffset>
                </wp:positionV>
                <wp:extent cx="1045210" cy="243840"/>
                <wp:effectExtent l="0" t="0" r="0" b="381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5947D5" w:rsidRDefault="00212133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</w:pPr>
                            <w:r w:rsidRPr="005947D5"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0BD2" id="_x0000_s1027" type="#_x0000_t202" style="position:absolute;margin-left:-64.8pt;margin-top:248.4pt;width:82.3pt;height:19.2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" filled="f" stroked="f">
                <v:textbox>
                  <w:txbxContent>
                    <w:p w:rsidR="00953C4A" w:rsidRPr="005947D5" w:rsidRDefault="00212133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</w:rPr>
                      </w:pPr>
                      <w:r w:rsidRPr="005947D5">
                        <w:rPr>
                          <w:rFonts w:ascii="Century Gothic" w:hAnsi="Century Gothic"/>
                          <w:b/>
                          <w:color w:val="FFFFFF"/>
                        </w:rPr>
                        <w:t>2011 - 2013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0E656AA" wp14:editId="1F976338">
                <wp:simplePos x="0" y="0"/>
                <wp:positionH relativeFrom="margin">
                  <wp:posOffset>3267710</wp:posOffset>
                </wp:positionH>
                <wp:positionV relativeFrom="paragraph">
                  <wp:posOffset>3133090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BF0379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go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sto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  <w:r w:rsidR="0038564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- Actualmente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E656AA" id="_x0000_s1028" type="#_x0000_t202" style="position:absolute;margin-left:257.3pt;margin-top:246.7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XFFQ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" filled="f" stroked="f">
                <v:textbox style="mso-fit-shape-to-text:t">
                  <w:txbxContent>
                    <w:p w:rsidR="00385645" w:rsidRPr="00953C4A" w:rsidRDefault="00BF0379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go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sto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13</w:t>
                      </w:r>
                      <w:r w:rsidR="0038564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- Actualmente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DC61C50" wp14:editId="0438D430">
                <wp:simplePos x="0" y="0"/>
                <wp:positionH relativeFrom="leftMargin">
                  <wp:posOffset>114300</wp:posOffset>
                </wp:positionH>
                <wp:positionV relativeFrom="paragraph">
                  <wp:posOffset>3147060</wp:posOffset>
                </wp:positionV>
                <wp:extent cx="967740" cy="262255"/>
                <wp:effectExtent l="0" t="0" r="3810" b="4445"/>
                <wp:wrapNone/>
                <wp:docPr id="268" name="Proceso alternativ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F25D" id="Proceso alternativo 268" o:spid="_x0000_s1026" type="#_x0000_t176" style="position:absolute;margin-left:9pt;margin-top:247.8pt;width:76.2pt;height:20.65pt;z-index:251866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" fillcolor="#6cc6c9" stroked="f" strokeweight="0">
                <v:stroke joinstyle="round" endcap="round"/>
                <w10:wrap anchorx="margin"/>
              </v:shape>
            </w:pict>
          </mc:Fallback>
        </mc:AlternateContent>
      </w:r>
      <w:r w:rsidR="00363EA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1330EA3A" wp14:editId="5696786A">
                <wp:simplePos x="0" y="0"/>
                <wp:positionH relativeFrom="column">
                  <wp:posOffset>1303020</wp:posOffset>
                </wp:positionH>
                <wp:positionV relativeFrom="paragraph">
                  <wp:posOffset>8732520</wp:posOffset>
                </wp:positionV>
                <wp:extent cx="391795" cy="150495"/>
                <wp:effectExtent l="19050" t="19050" r="27305" b="2095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150495"/>
                          <a:chOff x="0" y="0"/>
                          <a:chExt cx="391885" cy="150725"/>
                        </a:xfrm>
                      </wpg:grpSpPr>
                      <wps:wsp>
                        <wps:cNvPr id="318" name="Elipse 31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ipse 31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EE774" id="Grupo 317" o:spid="_x0000_s1026" style="position:absolute;margin-left:102.6pt;margin-top:687.6pt;width:30.85pt;height:11.85pt;z-index:251853824;mso-width-relative:margin;mso-height-relative:margin" coordsize="391885,15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">
                <v:oval id="Elipse 318" o:spid="_x0000_s1027" style="position:absolute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" fillcolor="#4b7f83" strokecolor="#4b7f83" strokeweight="2.25pt">
                  <v:stroke joinstyle="miter"/>
                </v:oval>
                <v:oval id="Elipse 319" o:spid="_x0000_s1028" style="position:absolute;left:241160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363EA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65966BAF" wp14:editId="56AE13C1">
                <wp:simplePos x="0" y="0"/>
                <wp:positionH relativeFrom="column">
                  <wp:posOffset>1303020</wp:posOffset>
                </wp:positionH>
                <wp:positionV relativeFrom="paragraph">
                  <wp:posOffset>8496300</wp:posOffset>
                </wp:positionV>
                <wp:extent cx="642620" cy="150495"/>
                <wp:effectExtent l="19050" t="19050" r="24130" b="20955"/>
                <wp:wrapNone/>
                <wp:docPr id="313" name="Grupo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" cy="150495"/>
                          <a:chOff x="0" y="0"/>
                          <a:chExt cx="642864" cy="150725"/>
                        </a:xfrm>
                      </wpg:grpSpPr>
                      <wps:wsp>
                        <wps:cNvPr id="314" name="Elipse 31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Elipse 31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Elipse 31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129011" id="Grupo 313" o:spid="_x0000_s1026" style="position:absolute;margin-left:102.6pt;margin-top:669pt;width:50.6pt;height:11.85pt;z-index:251851776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">
                <v:oval id="Elipse 31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" fillcolor="#4b7f83" strokecolor="#4b7f83" strokeweight="2.25pt">
                  <v:stroke joinstyle="miter"/>
                </v:oval>
                <v:oval id="Elipse 31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" fillcolor="#4b7f83" strokecolor="#4b7f83" strokeweight="2.25pt">
                  <v:stroke joinstyle="miter"/>
                </v:oval>
                <v:oval id="Elipse 31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363EA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F38C4A1" wp14:editId="6FDC3571">
                <wp:simplePos x="0" y="0"/>
                <wp:positionH relativeFrom="column">
                  <wp:posOffset>1303020</wp:posOffset>
                </wp:positionH>
                <wp:positionV relativeFrom="paragraph">
                  <wp:posOffset>8260080</wp:posOffset>
                </wp:positionV>
                <wp:extent cx="391795" cy="150495"/>
                <wp:effectExtent l="19050" t="19050" r="27305" b="20955"/>
                <wp:wrapNone/>
                <wp:docPr id="297" name="Grupo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150495"/>
                          <a:chOff x="0" y="0"/>
                          <a:chExt cx="391885" cy="150725"/>
                        </a:xfrm>
                      </wpg:grpSpPr>
                      <wps:wsp>
                        <wps:cNvPr id="298" name="Elipse 29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Elipse 29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CEF6A" id="Grupo 297" o:spid="_x0000_s1026" style="position:absolute;margin-left:102.6pt;margin-top:650.4pt;width:30.85pt;height:11.85pt;z-index:251849728;mso-width-relative:margin;mso-height-relative:margin" coordsize="391885,15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">
                <v:oval id="Elipse 298" o:spid="_x0000_s1027" style="position:absolute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" fillcolor="#4b7f83" strokecolor="#4b7f83" strokeweight="2.25pt">
                  <v:stroke joinstyle="miter"/>
                </v:oval>
                <v:oval id="Elipse 299" o:spid="_x0000_s1028" style="position:absolute;left:241160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363EA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DFB320D" wp14:editId="58BBFC41">
                <wp:simplePos x="0" y="0"/>
                <wp:positionH relativeFrom="column">
                  <wp:posOffset>1295400</wp:posOffset>
                </wp:positionH>
                <wp:positionV relativeFrom="paragraph">
                  <wp:posOffset>8016240</wp:posOffset>
                </wp:positionV>
                <wp:extent cx="642620" cy="150495"/>
                <wp:effectExtent l="19050" t="19050" r="24130" b="20955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" cy="150495"/>
                          <a:chOff x="0" y="0"/>
                          <a:chExt cx="642864" cy="150725"/>
                        </a:xfrm>
                      </wpg:grpSpPr>
                      <wps:wsp>
                        <wps:cNvPr id="30" name="Elipse 3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7360E" id="Grupo 15" o:spid="_x0000_s1026" style="position:absolute;margin-left:102pt;margin-top:631.2pt;width:50.6pt;height:11.85pt;z-index:251855872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">
                <v:oval id="Elipse 3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" fillcolor="#4b7f83" strokecolor="#4b7f83" strokeweight="2.25pt">
                  <v:stroke joinstyle="miter"/>
                </v:oval>
                <v:oval id="Elipse 4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" fillcolor="#4b7f83" strokecolor="#4b7f83" strokeweight="2.25pt">
                  <v:stroke joinstyle="miter"/>
                </v:oval>
                <v:oval id="Elipse 51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736AF4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EC93A3B" wp14:editId="48CBC37F">
                <wp:simplePos x="0" y="0"/>
                <wp:positionH relativeFrom="column">
                  <wp:posOffset>2865120</wp:posOffset>
                </wp:positionH>
                <wp:positionV relativeFrom="paragraph">
                  <wp:posOffset>5562600</wp:posOffset>
                </wp:positionV>
                <wp:extent cx="220345" cy="67310"/>
                <wp:effectExtent l="0" t="0" r="27305" b="27940"/>
                <wp:wrapNone/>
                <wp:docPr id="256" name="Grupo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258" name="Conector recto 258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Elipse 260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96DA8D" id="Grupo 256" o:spid="_x0000_s1026" style="position:absolute;margin-left:225.6pt;margin-top:438pt;width:17.35pt;height:5.3pt;z-index:251864064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">
                <v:line id="Conector recto 258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" strokecolor="#6cc6c9" strokeweight=".5pt">
                  <v:stroke joinstyle="miter"/>
                </v:line>
                <v:oval id="Elipse 260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" strokecolor="#6cc6c9" strokeweight="1pt">
                  <v:stroke joinstyle="miter"/>
                </v:oval>
              </v:group>
            </w:pict>
          </mc:Fallback>
        </mc:AlternateContent>
      </w:r>
      <w:r w:rsidR="00736AF4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C17C5B7" wp14:editId="4708CA82">
                <wp:simplePos x="0" y="0"/>
                <wp:positionH relativeFrom="column">
                  <wp:posOffset>2865120</wp:posOffset>
                </wp:positionH>
                <wp:positionV relativeFrom="paragraph">
                  <wp:posOffset>5212080</wp:posOffset>
                </wp:positionV>
                <wp:extent cx="220345" cy="67310"/>
                <wp:effectExtent l="0" t="0" r="27305" b="27940"/>
                <wp:wrapNone/>
                <wp:docPr id="195" name="Grupo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244" name="Conector recto 244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Elipse 252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0C31E" id="Grupo 195" o:spid="_x0000_s1026" style="position:absolute;margin-left:225.6pt;margin-top:410.4pt;width:17.35pt;height:5.3pt;z-index:251862016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">
                <v:line id="Conector recto 244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" strokecolor="#6cc6c9" strokeweight=".5pt">
                  <v:stroke joinstyle="miter"/>
                </v:line>
                <v:oval id="Elipse 252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" strokecolor="#6cc6c9" strokeweight="1pt">
                  <v:stroke joinstyle="miter"/>
                </v:oval>
              </v:group>
            </w:pict>
          </mc:Fallback>
        </mc:AlternateContent>
      </w:r>
      <w:r w:rsidR="00736AF4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74DAC94" wp14:editId="39E26AF4">
                <wp:simplePos x="0" y="0"/>
                <wp:positionH relativeFrom="column">
                  <wp:posOffset>2865120</wp:posOffset>
                </wp:positionH>
                <wp:positionV relativeFrom="paragraph">
                  <wp:posOffset>4511040</wp:posOffset>
                </wp:positionV>
                <wp:extent cx="220345" cy="67310"/>
                <wp:effectExtent l="0" t="0" r="27305" b="27940"/>
                <wp:wrapNone/>
                <wp:docPr id="192" name="Grupo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193" name="Conector recto 193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Elipse 194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A0C0D" id="Grupo 192" o:spid="_x0000_s1026" style="position:absolute;margin-left:225.6pt;margin-top:355.2pt;width:17.35pt;height:5.3pt;z-index:251859968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">
                <v:line id="Conector recto 193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" strokecolor="#6cc6c9" strokeweight=".5pt">
                  <v:stroke joinstyle="miter"/>
                </v:line>
                <v:oval id="Elipse 194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" strokecolor="#6cc6c9" strokeweight="1pt">
                  <v:stroke joinstyle="miter"/>
                </v:oval>
              </v:group>
            </w:pict>
          </mc:Fallback>
        </mc:AlternateContent>
      </w:r>
      <w:r w:rsidR="00736AF4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3E2DED87" wp14:editId="02FE3A8D">
                <wp:simplePos x="0" y="0"/>
                <wp:positionH relativeFrom="column">
                  <wp:posOffset>2865120</wp:posOffset>
                </wp:positionH>
                <wp:positionV relativeFrom="paragraph">
                  <wp:posOffset>4130040</wp:posOffset>
                </wp:positionV>
                <wp:extent cx="220345" cy="67310"/>
                <wp:effectExtent l="0" t="0" r="27305" b="27940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53" name="Conector recto 53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ipse 54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65B5D" id="Grupo 52" o:spid="_x0000_s1026" style="position:absolute;margin-left:225.6pt;margin-top:325.2pt;width:17.35pt;height:5.3pt;z-index:251857920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">
                <v:line id="Conector recto 53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" strokecolor="#6cc6c9" strokeweight=".5pt">
                  <v:stroke joinstyle="miter"/>
                </v:line>
                <v:oval id="Elipse 54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" strokecolor="#6cc6c9" strokeweight="1pt">
                  <v:stroke joinstyle="miter"/>
                </v:oval>
              </v:group>
            </w:pict>
          </mc:Fallback>
        </mc:AlternateContent>
      </w:r>
      <w:r w:rsidR="00736AF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E18D2EA" wp14:editId="496054D8">
                <wp:simplePos x="0" y="0"/>
                <wp:positionH relativeFrom="column">
                  <wp:posOffset>2865120</wp:posOffset>
                </wp:positionH>
                <wp:positionV relativeFrom="paragraph">
                  <wp:posOffset>3741420</wp:posOffset>
                </wp:positionV>
                <wp:extent cx="220345" cy="67756"/>
                <wp:effectExtent l="0" t="0" r="27305" b="279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756"/>
                          <a:chOff x="0" y="0"/>
                          <a:chExt cx="220345" cy="67945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B7B71" id="Grupo 223" o:spid="_x0000_s1026" style="position:absolute;margin-left:225.6pt;margin-top:294.6pt;width:17.35pt;height:5.35pt;z-index:251743232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">
                <v:line id="Conector recto 209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" strokecolor="#6cc6c9" strokeweight=".5pt">
                  <v:stroke joinstyle="miter"/>
                </v:line>
                <v:oval id="Elipse 213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736AF4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FA3BA5D" wp14:editId="173137BD">
                <wp:simplePos x="0" y="0"/>
                <wp:positionH relativeFrom="margin">
                  <wp:posOffset>129540</wp:posOffset>
                </wp:positionH>
                <wp:positionV relativeFrom="paragraph">
                  <wp:posOffset>3817620</wp:posOffset>
                </wp:positionV>
                <wp:extent cx="2453640" cy="28956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33" w:rsidRPr="00BF0379" w:rsidRDefault="00212133" w:rsidP="005947D5">
                            <w:pPr>
                              <w:spacing w:after="0"/>
                              <w:rPr>
                                <w:rFonts w:ascii="Century Gothic" w:hAnsi="Century Gothic"/>
                                <w:color w:val="4B7F83"/>
                              </w:rPr>
                            </w:pPr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>Eficiencia en el trabajo (GTD)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BA5D" id="_x0000_s1029" type="#_x0000_t202" style="position:absolute;margin-left:10.2pt;margin-top:300.6pt;width:193.2pt;height:22.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knEgIAAAAEAAAOAAAAZHJzL2Uyb0RvYy54bWysU9uO2yAQfa/Uf0C8N068cZp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" filled="f" stroked="f">
                <v:textbox>
                  <w:txbxContent>
                    <w:p w:rsidR="00212133" w:rsidRPr="00BF0379" w:rsidRDefault="00212133" w:rsidP="005947D5">
                      <w:pPr>
                        <w:spacing w:after="0"/>
                        <w:rPr>
                          <w:rFonts w:ascii="Century Gothic" w:hAnsi="Century Gothic"/>
                          <w:color w:val="4B7F83"/>
                        </w:rPr>
                      </w:pPr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>Eficiencia en el trabajo (GTD)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41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633F8BE" wp14:editId="22DA7BE0">
                <wp:simplePos x="0" y="0"/>
                <wp:positionH relativeFrom="margin">
                  <wp:align>left</wp:align>
                </wp:positionH>
                <wp:positionV relativeFrom="paragraph">
                  <wp:posOffset>4198620</wp:posOffset>
                </wp:positionV>
                <wp:extent cx="2651760" cy="28956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33" w:rsidRPr="00BF0379" w:rsidRDefault="00D95002" w:rsidP="0021213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4B7F83"/>
                              </w:rPr>
                            </w:pPr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 xml:space="preserve">Especialista en Google </w:t>
                            </w:r>
                            <w:proofErr w:type="spellStart"/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>Analytics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F8BE" id="_x0000_s1030" type="#_x0000_t202" style="position:absolute;margin-left:0;margin-top:330.6pt;width:208.8pt;height:22.8pt;z-index:251782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" filled="f" stroked="f">
                <v:textbox>
                  <w:txbxContent>
                    <w:p w:rsidR="00212133" w:rsidRPr="00BF0379" w:rsidRDefault="00D95002" w:rsidP="00212133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4B7F83"/>
                        </w:rPr>
                      </w:pPr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 xml:space="preserve">Especialista en Google </w:t>
                      </w:r>
                      <w:proofErr w:type="spellStart"/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>Analytics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7041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2CEF49A" wp14:editId="488A8293">
                <wp:simplePos x="0" y="0"/>
                <wp:positionH relativeFrom="margin">
                  <wp:posOffset>2956560</wp:posOffset>
                </wp:positionH>
                <wp:positionV relativeFrom="paragraph">
                  <wp:posOffset>3413760</wp:posOffset>
                </wp:positionV>
                <wp:extent cx="3627755" cy="2499360"/>
                <wp:effectExtent l="0" t="0" r="0" b="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49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C860D3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P</w:t>
                            </w:r>
                            <w:r w:rsidR="00D95002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roject Manager en </w:t>
                            </w:r>
                            <w:proofErr w:type="spellStart"/>
                            <w:r w:rsidR="00D95002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AvaiBook</w:t>
                            </w:r>
                            <w:proofErr w:type="spellEnd"/>
                            <w:r w:rsidR="00D95002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Online S.L.</w:t>
                            </w:r>
                          </w:p>
                          <w:p w:rsidR="00C860D3" w:rsidRPr="00D95002" w:rsidRDefault="00D95002" w:rsidP="00D9500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1617A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Gestión de proyectos en</w:t>
                            </w:r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4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un </w:t>
                            </w:r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equipo de 6 desarrolladores.</w:t>
                            </w:r>
                          </w:p>
                          <w:p w:rsidR="00A27777" w:rsidRDefault="00D95002" w:rsidP="00D9500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Análisis, </w:t>
                            </w:r>
                            <w:proofErr w:type="spellStart"/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faseado</w:t>
                            </w:r>
                            <w:proofErr w:type="spellEnd"/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, implantación, supervisión y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                            </w:t>
                            </w:r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seguimiento mediante métricas de control y salud.</w:t>
                            </w:r>
                          </w:p>
                          <w:p w:rsidR="00A27777" w:rsidRDefault="00D95002" w:rsidP="00D9500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95002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Responsable de conectividad</w:t>
                            </w:r>
                            <w:r w:rsidR="00736AF4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con canales como Booking.com, Expedia, </w:t>
                            </w:r>
                            <w:proofErr w:type="spellStart"/>
                            <w:r w:rsidR="00736AF4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HomeAway</w:t>
                            </w:r>
                            <w:proofErr w:type="spellEnd"/>
                            <w:r w:rsidR="00736AF4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sincronización en tiempo real de calendarios de disponibilidad, tarifas y reservas.</w:t>
                            </w:r>
                          </w:p>
                          <w:p w:rsidR="00736AF4" w:rsidRDefault="00736AF4" w:rsidP="00D9500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Integraciones con pasarelas de pago para gestión de cobros automatizados de reservas.</w:t>
                            </w:r>
                          </w:p>
                          <w:p w:rsidR="00736AF4" w:rsidRPr="00953C4A" w:rsidRDefault="00736AF4" w:rsidP="00D95002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Responsable </w:t>
                            </w:r>
                            <w:r w:rsidR="00363EA5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de la gestión de bugs e incidencias de la </w:t>
                            </w:r>
                            <w:proofErr w:type="gramStart"/>
                            <w:r w:rsidR="00363EA5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plataforma..</w:t>
                            </w:r>
                            <w:proofErr w:type="gramEnd"/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F49A" id="_x0000_s1031" type="#_x0000_t202" style="position:absolute;margin-left:232.8pt;margin-top:268.8pt;width:285.65pt;height:196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" filled="f" stroked="f">
                <v:textbox>
                  <w:txbxContent>
                    <w:p w:rsidR="00C860D3" w:rsidRDefault="00C860D3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P</w:t>
                      </w:r>
                      <w:r w:rsidR="00D95002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roject Manager en </w:t>
                      </w:r>
                      <w:proofErr w:type="spellStart"/>
                      <w:r w:rsidR="00D95002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AvaiBook</w:t>
                      </w:r>
                      <w:proofErr w:type="spellEnd"/>
                      <w:r w:rsidR="00D95002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Online S.L.</w:t>
                      </w:r>
                    </w:p>
                    <w:p w:rsidR="00C860D3" w:rsidRPr="00D95002" w:rsidRDefault="00D95002" w:rsidP="00D9500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</w:t>
                      </w:r>
                      <w:r w:rsidR="00F1617A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Gestión de proyectos en</w:t>
                      </w:r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</w:t>
                      </w:r>
                      <w:r w:rsidR="0079704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un </w:t>
                      </w:r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equipo de 6 desarrolladores.</w:t>
                      </w:r>
                    </w:p>
                    <w:p w:rsidR="00A27777" w:rsidRDefault="00D95002" w:rsidP="00D9500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</w:t>
                      </w:r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Análisis, </w:t>
                      </w:r>
                      <w:proofErr w:type="spellStart"/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faseado</w:t>
                      </w:r>
                      <w:proofErr w:type="spellEnd"/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, implantación, supervisión y </w:t>
                      </w: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                            </w:t>
                      </w:r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seguimiento mediante métricas de control y salud.</w:t>
                      </w:r>
                    </w:p>
                    <w:p w:rsidR="00A27777" w:rsidRDefault="00D95002" w:rsidP="00D9500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</w:t>
                      </w:r>
                      <w:r w:rsidRPr="00D95002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Responsable de conectividad</w:t>
                      </w:r>
                      <w:r w:rsidR="00736AF4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con canales como Booking.com, Expedia, </w:t>
                      </w:r>
                      <w:proofErr w:type="spellStart"/>
                      <w:r w:rsidR="00736AF4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HomeAway</w:t>
                      </w:r>
                      <w:proofErr w:type="spellEnd"/>
                      <w:r w:rsidR="00736AF4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para sincronización en tiempo real de calendarios de disponibilidad, tarifas y reservas.</w:t>
                      </w:r>
                    </w:p>
                    <w:p w:rsidR="00736AF4" w:rsidRDefault="00736AF4" w:rsidP="00D9500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Integraciones con pasarelas de pago para gestión de cobros automatizados de reservas.</w:t>
                      </w:r>
                    </w:p>
                    <w:p w:rsidR="00736AF4" w:rsidRPr="00953C4A" w:rsidRDefault="00736AF4" w:rsidP="00D95002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Responsable </w:t>
                      </w:r>
                      <w:r w:rsidR="00363EA5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de la gestión de bugs e incidencias de la </w:t>
                      </w:r>
                      <w:proofErr w:type="gramStart"/>
                      <w:r w:rsidR="00363EA5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plataforma..</w:t>
                      </w:r>
                      <w:proofErr w:type="gramEnd"/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6D1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C017F3" wp14:editId="586370E2">
                <wp:simplePos x="0" y="0"/>
                <wp:positionH relativeFrom="column">
                  <wp:posOffset>3007995</wp:posOffset>
                </wp:positionH>
                <wp:positionV relativeFrom="paragraph">
                  <wp:posOffset>5967095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D2BD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469.85pt" to="501.35pt,4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187D18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EE835C" wp14:editId="4E326AE4">
                <wp:simplePos x="0" y="0"/>
                <wp:positionH relativeFrom="column">
                  <wp:posOffset>3235960</wp:posOffset>
                </wp:positionH>
                <wp:positionV relativeFrom="paragraph">
                  <wp:posOffset>6133465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D4E4" id="Proceso alternativo 300" o:spid="_x0000_s1026" type="#_x0000_t176" style="position:absolute;margin-left:254.8pt;margin-top:482.95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" fillcolor="#6cc6c9" stroked="f" strokeweight="0">
                <v:stroke joinstyle="round" endcap="round"/>
              </v:shape>
            </w:pict>
          </mc:Fallback>
        </mc:AlternateContent>
      </w:r>
      <w:r w:rsidR="00187D18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F3B7A13" wp14:editId="27C73586">
                <wp:simplePos x="0" y="0"/>
                <wp:positionH relativeFrom="margin">
                  <wp:posOffset>3235960</wp:posOffset>
                </wp:positionH>
                <wp:positionV relativeFrom="paragraph">
                  <wp:posOffset>6106795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BF0379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ay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J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ul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io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</w:t>
                            </w:r>
                            <w:r w:rsidR="00357D61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B7A13" id="_x0000_s1032" type="#_x0000_t202" style="position:absolute;margin-left:254.8pt;margin-top:480.85pt;width:226.8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" filled="f" stroked="f">
                <v:textbox style="mso-fit-shape-to-text:t">
                  <w:txbxContent>
                    <w:p w:rsidR="00385645" w:rsidRPr="00953C4A" w:rsidRDefault="00BF0379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ay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13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-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J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ul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io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</w:t>
                      </w:r>
                      <w:r w:rsidR="00357D61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D18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05D0AA8" wp14:editId="2C6E929E">
                <wp:simplePos x="0" y="0"/>
                <wp:positionH relativeFrom="column">
                  <wp:posOffset>2865120</wp:posOffset>
                </wp:positionH>
                <wp:positionV relativeFrom="paragraph">
                  <wp:posOffset>6994525</wp:posOffset>
                </wp:positionV>
                <wp:extent cx="220345" cy="67310"/>
                <wp:effectExtent l="0" t="0" r="27305" b="279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9A346" id="Grupo 291" o:spid="_x0000_s1026" style="position:absolute;margin-left:225.6pt;margin-top:550.75pt;width:17.35pt;height:5.3pt;z-index:251756544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">
                <v:line id="Conector recto 292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" strokecolor="#6cc6c9" strokeweight=".5pt">
                  <v:stroke joinstyle="miter"/>
                </v:line>
                <v:oval id="Elipse 295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" strokecolor="#6cc6c9" strokeweight="1pt">
                  <v:stroke joinstyle="miter"/>
                </v:oval>
              </v:group>
            </w:pict>
          </mc:Fallback>
        </mc:AlternateContent>
      </w:r>
      <w:r w:rsidR="00187D18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8FB8B18" wp14:editId="5513ED70">
                <wp:simplePos x="0" y="0"/>
                <wp:positionH relativeFrom="margin">
                  <wp:posOffset>2947035</wp:posOffset>
                </wp:positionH>
                <wp:positionV relativeFrom="paragraph">
                  <wp:posOffset>6451600</wp:posOffset>
                </wp:positionV>
                <wp:extent cx="3627755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357D61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PHP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developer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/ Prácticas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Lycée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Rolland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Garros (Toulouse)</w:t>
                            </w:r>
                          </w:p>
                          <w:p w:rsidR="00385645" w:rsidRPr="00953C4A" w:rsidRDefault="00357D61" w:rsidP="00357D61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357D6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Programación en Visual Basic, PHP y scripts en </w:t>
                            </w:r>
                            <w:proofErr w:type="spellStart"/>
                            <w:r w:rsidRPr="00357D6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Batch</w:t>
                            </w:r>
                            <w:proofErr w:type="spellEnd"/>
                            <w:r w:rsidRPr="00357D6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para gestión y control de los equipos informáticos del instituto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8B18" id="_x0000_s1033" type="#_x0000_t202" style="position:absolute;margin-left:232.05pt;margin-top:508pt;width:285.6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" filled="f" stroked="f">
                <v:textbox>
                  <w:txbxContent>
                    <w:p w:rsidR="00385645" w:rsidRDefault="00357D61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PHP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developer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/ Prácticas en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Lycée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Rolland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Garros (Toulouse)</w:t>
                      </w:r>
                    </w:p>
                    <w:p w:rsidR="00385645" w:rsidRPr="00953C4A" w:rsidRDefault="00357D61" w:rsidP="00357D61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  </w:t>
                      </w:r>
                      <w:r w:rsidRPr="00357D6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Programación en Visual Basic, PHP y scripts en </w:t>
                      </w:r>
                      <w:proofErr w:type="spellStart"/>
                      <w:r w:rsidRPr="00357D6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Batch</w:t>
                      </w:r>
                      <w:proofErr w:type="spellEnd"/>
                      <w:r w:rsidRPr="00357D6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para gestión y control de los equipos informáticos del instituto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D1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88B3BB" wp14:editId="2F64092B">
                <wp:simplePos x="0" y="0"/>
                <wp:positionH relativeFrom="column">
                  <wp:posOffset>3009900</wp:posOffset>
                </wp:positionH>
                <wp:positionV relativeFrom="paragraph">
                  <wp:posOffset>7603490</wp:posOffset>
                </wp:positionV>
                <wp:extent cx="3359150" cy="0"/>
                <wp:effectExtent l="0" t="0" r="317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2B267" id="Conector recto 2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598.7pt" to="501.5pt,5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" strokecolor="#6cc6c9" strokeweight="1.5pt">
                <v:stroke joinstyle="miter"/>
              </v:line>
            </w:pict>
          </mc:Fallback>
        </mc:AlternateContent>
      </w:r>
      <w:r w:rsidR="008D16E4" w:rsidRPr="0038564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C07064" wp14:editId="10A487E5">
                <wp:simplePos x="0" y="0"/>
                <wp:positionH relativeFrom="column">
                  <wp:posOffset>3238500</wp:posOffset>
                </wp:positionH>
                <wp:positionV relativeFrom="paragraph">
                  <wp:posOffset>7766685</wp:posOffset>
                </wp:positionV>
                <wp:extent cx="2891790" cy="262255"/>
                <wp:effectExtent l="0" t="0" r="3810" b="4445"/>
                <wp:wrapNone/>
                <wp:docPr id="25" name="Proceso alternativ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6BE1" id="Proceso alternativo 25" o:spid="_x0000_s1026" type="#_x0000_t176" style="position:absolute;margin-left:255pt;margin-top:611.55pt;width:227.7pt;height:20.6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" fillcolor="#6cc6c9" stroked="f" strokeweight="0">
                <v:stroke joinstyle="round" endcap="round"/>
              </v:shape>
            </w:pict>
          </mc:Fallback>
        </mc:AlternateContent>
      </w:r>
      <w:r w:rsidR="008D16E4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12FE0E52" wp14:editId="3778271F">
                <wp:simplePos x="0" y="0"/>
                <wp:positionH relativeFrom="margin">
                  <wp:posOffset>3244215</wp:posOffset>
                </wp:positionH>
                <wp:positionV relativeFrom="paragraph">
                  <wp:posOffset>7743190</wp:posOffset>
                </wp:positionV>
                <wp:extent cx="2880995" cy="1404620"/>
                <wp:effectExtent l="0" t="0" r="0" b="254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3E" w:rsidRPr="00953C4A" w:rsidRDefault="00BF0379" w:rsidP="0011563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</w:t>
                            </w:r>
                            <w:r w:rsidR="0011563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ar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zo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 w:rsidR="0011563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13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–</w:t>
                            </w:r>
                            <w:r w:rsidR="0011563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M</w:t>
                            </w:r>
                            <w:r w:rsidR="0011563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ay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3EA5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</w:t>
                            </w:r>
                            <w:r w:rsidR="0011563E"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0E52" id="_x0000_s1034" type="#_x0000_t202" style="position:absolute;margin-left:255.45pt;margin-top:609.7pt;width:226.8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1CFQIAAAI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" filled="f" stroked="f">
                <v:textbox style="mso-fit-shape-to-text:t">
                  <w:txbxContent>
                    <w:p w:rsidR="0011563E" w:rsidRPr="00953C4A" w:rsidRDefault="00BF0379" w:rsidP="0011563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</w:t>
                      </w:r>
                      <w:r w:rsidR="0011563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ar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zo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</w:t>
                      </w:r>
                      <w:r w:rsidR="0011563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13 </w:t>
                      </w: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–</w:t>
                      </w:r>
                      <w:r w:rsidR="0011563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M</w:t>
                      </w:r>
                      <w:r w:rsidR="0011563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ay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o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 w:rsidR="00363EA5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</w:t>
                      </w:r>
                      <w:r w:rsidR="0011563E"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6E4" w:rsidRPr="00385645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781A71B" wp14:editId="63F47E4A">
                <wp:simplePos x="0" y="0"/>
                <wp:positionH relativeFrom="column">
                  <wp:posOffset>2865120</wp:posOffset>
                </wp:positionH>
                <wp:positionV relativeFrom="paragraph">
                  <wp:posOffset>8614410</wp:posOffset>
                </wp:positionV>
                <wp:extent cx="220345" cy="67310"/>
                <wp:effectExtent l="0" t="0" r="27305" b="27940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67310"/>
                          <a:chOff x="0" y="0"/>
                          <a:chExt cx="220345" cy="67945"/>
                        </a:xfrm>
                      </wpg:grpSpPr>
                      <wps:wsp>
                        <wps:cNvPr id="34" name="Conector recto 34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ipse 3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E5983" id="Grupo 33" o:spid="_x0000_s1026" style="position:absolute;margin-left:225.6pt;margin-top:678.3pt;width:17.35pt;height:5.3pt;z-index:251794432;mso-height-relative:margin" coordsize="22034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">
                <v:line id="Conector recto 34" o:spid="_x0000_s1027" style="position:absolute;visibility:visible;mso-wrap-style:square" from="0,40341" to="180340,40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" strokecolor="#6cc6c9" strokeweight=".5pt">
                  <v:stroke joinstyle="miter"/>
                </v:line>
                <v:oval id="Elipse 35" o:spid="_x0000_s1028" style="position:absolute;left:152400;width:67945;height:67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" strokecolor="#6cc6c9" strokeweight="1pt">
                  <v:stroke joinstyle="miter"/>
                </v:oval>
              </v:group>
            </w:pict>
          </mc:Fallback>
        </mc:AlternateContent>
      </w:r>
      <w:r w:rsidR="008D16E4" w:rsidRPr="0038564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359DC1AA" wp14:editId="001B5600">
                <wp:simplePos x="0" y="0"/>
                <wp:positionH relativeFrom="margin">
                  <wp:posOffset>2941320</wp:posOffset>
                </wp:positionH>
                <wp:positionV relativeFrom="paragraph">
                  <wp:posOffset>8078470</wp:posOffset>
                </wp:positionV>
                <wp:extent cx="3627755" cy="1175385"/>
                <wp:effectExtent l="0" t="0" r="0" b="571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3E" w:rsidRDefault="0011563E" w:rsidP="0011563E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Desarrollador Web (Prácticas) en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AvaiBook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Online S.L.</w:t>
                            </w:r>
                          </w:p>
                          <w:p w:rsidR="0011563E" w:rsidRPr="00953C4A" w:rsidRDefault="0011563E" w:rsidP="0011563E">
                            <w:pPr>
                              <w:spacing w:after="6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357D61"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Programación en PHP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 xml:space="preserve"> en AvaiBookSports.com y DameDeporte.es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C1AA" id="_x0000_s1035" type="#_x0000_t202" style="position:absolute;margin-left:231.6pt;margin-top:636.1pt;width:285.65pt;height:92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" filled="f" stroked="f">
                <v:textbox>
                  <w:txbxContent>
                    <w:p w:rsidR="0011563E" w:rsidRDefault="0011563E" w:rsidP="0011563E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Desarrollador Web (Prácticas) en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AvaiBook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Online S.L.</w:t>
                      </w:r>
                    </w:p>
                    <w:p w:rsidR="0011563E" w:rsidRPr="00953C4A" w:rsidRDefault="0011563E" w:rsidP="0011563E">
                      <w:pPr>
                        <w:spacing w:after="6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    </w:t>
                      </w:r>
                      <w:r w:rsidRPr="00357D61"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Programación en PHP y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MySQL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 xml:space="preserve"> en AvaiBookSports.com y DameDeporte.es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33BEFD2A" wp14:editId="410312D2">
                <wp:simplePos x="0" y="0"/>
                <wp:positionH relativeFrom="column">
                  <wp:posOffset>1303020</wp:posOffset>
                </wp:positionH>
                <wp:positionV relativeFrom="paragraph">
                  <wp:posOffset>7498080</wp:posOffset>
                </wp:positionV>
                <wp:extent cx="391795" cy="150495"/>
                <wp:effectExtent l="19050" t="19050" r="27305" b="20955"/>
                <wp:wrapNone/>
                <wp:docPr id="241" name="Grupo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795" cy="150495"/>
                          <a:chOff x="0" y="0"/>
                          <a:chExt cx="391885" cy="150725"/>
                        </a:xfrm>
                      </wpg:grpSpPr>
                      <wps:wsp>
                        <wps:cNvPr id="242" name="Elipse 242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Elipse 243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88F17" id="Grupo 241" o:spid="_x0000_s1026" style="position:absolute;margin-left:102.6pt;margin-top:590.4pt;width:30.85pt;height:11.85pt;z-index:251841536;mso-width-relative:margin;mso-height-relative:margin" coordsize="391885,15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">
                <v:oval id="Elipse 242" o:spid="_x0000_s1027" style="position:absolute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" fillcolor="#4b7f83" strokecolor="#4b7f83" strokeweight="2.25pt">
                  <v:stroke joinstyle="miter"/>
                </v:oval>
                <v:oval id="Elipse 243" o:spid="_x0000_s1028" style="position:absolute;left:241160;width:150725;height:150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DF5CCFE" wp14:editId="49C609C9">
                <wp:simplePos x="0" y="0"/>
                <wp:positionH relativeFrom="column">
                  <wp:posOffset>1295400</wp:posOffset>
                </wp:positionH>
                <wp:positionV relativeFrom="paragraph">
                  <wp:posOffset>7764780</wp:posOffset>
                </wp:positionV>
                <wp:extent cx="642620" cy="150495"/>
                <wp:effectExtent l="19050" t="19050" r="24130" b="20955"/>
                <wp:wrapNone/>
                <wp:docPr id="245" name="Grupo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620" cy="150495"/>
                          <a:chOff x="0" y="0"/>
                          <a:chExt cx="642864" cy="150725"/>
                        </a:xfrm>
                      </wpg:grpSpPr>
                      <wps:wsp>
                        <wps:cNvPr id="246" name="Elipse 24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Elipse 24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Elipse 24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60A3F" id="Grupo 245" o:spid="_x0000_s1026" style="position:absolute;margin-left:102pt;margin-top:611.4pt;width:50.6pt;height:11.85pt;z-index:251843584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">
                <v:oval id="Elipse 24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" fillcolor="#4b7f83" strokecolor="#4b7f83" strokeweight="2.25pt">
                  <v:stroke joinstyle="miter"/>
                </v:oval>
                <v:oval id="Elipse 24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" fillcolor="#4b7f83" strokecolor="#4b7f83" strokeweight="2.25pt">
                  <v:stroke joinstyle="miter"/>
                </v:oval>
                <v:oval id="Elipse 24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D7231DF" wp14:editId="30F00749">
                <wp:simplePos x="0" y="0"/>
                <wp:positionH relativeFrom="column">
                  <wp:posOffset>1295400</wp:posOffset>
                </wp:positionH>
                <wp:positionV relativeFrom="paragraph">
                  <wp:posOffset>7261860</wp:posOffset>
                </wp:positionV>
                <wp:extent cx="642753" cy="150495"/>
                <wp:effectExtent l="19050" t="19050" r="24130" b="20955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38" name="Elipse 23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Elipse 23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Elipse 240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DF1F3" id="Grupo 237" o:spid="_x0000_s1026" style="position:absolute;margin-left:102pt;margin-top:571.8pt;width:50.6pt;height:11.85pt;z-index:251839488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">
                <v:oval id="Elipse 23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" fillcolor="#4b7f83" strokecolor="#4b7f83" strokeweight="2.25pt">
                  <v:stroke joinstyle="miter"/>
                </v:oval>
                <v:oval id="Elipse 239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" fillcolor="#4b7f83" strokecolor="#4b7f83" strokeweight="2.25pt">
                  <v:stroke joinstyle="miter"/>
                </v:oval>
                <v:oval id="Elipse 240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03545C1B" wp14:editId="565E3074">
                <wp:simplePos x="0" y="0"/>
                <wp:positionH relativeFrom="column">
                  <wp:posOffset>1295400</wp:posOffset>
                </wp:positionH>
                <wp:positionV relativeFrom="paragraph">
                  <wp:posOffset>7002780</wp:posOffset>
                </wp:positionV>
                <wp:extent cx="642753" cy="150495"/>
                <wp:effectExtent l="19050" t="19050" r="24130" b="20955"/>
                <wp:wrapNone/>
                <wp:docPr id="233" name="Grupo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34" name="Elipse 234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Elipse 235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Elipse 23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4F98B" id="Grupo 233" o:spid="_x0000_s1026" style="position:absolute;margin-left:102pt;margin-top:551.4pt;width:50.6pt;height:11.85pt;z-index:251837440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">
                <v:oval id="Elipse 234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" fillcolor="#4b7f83" strokecolor="#4b7f83" strokeweight="2.25pt">
                  <v:stroke joinstyle="miter"/>
                </v:oval>
                <v:oval id="Elipse 235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" fillcolor="#4b7f83" strokecolor="#4b7f83" strokeweight="2.25pt">
                  <v:stroke joinstyle="miter"/>
                </v:oval>
                <v:oval id="Elipse 23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675B844" wp14:editId="1D2B0FA7">
                <wp:simplePos x="0" y="0"/>
                <wp:positionH relativeFrom="column">
                  <wp:posOffset>1295400</wp:posOffset>
                </wp:positionH>
                <wp:positionV relativeFrom="paragraph">
                  <wp:posOffset>6743700</wp:posOffset>
                </wp:positionV>
                <wp:extent cx="642753" cy="150495"/>
                <wp:effectExtent l="19050" t="19050" r="24130" b="20955"/>
                <wp:wrapNone/>
                <wp:docPr id="229" name="Grupo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30" name="Elipse 23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Elipse 231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Elipse 232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9A203" id="Grupo 229" o:spid="_x0000_s1026" style="position:absolute;margin-left:102pt;margin-top:531pt;width:50.6pt;height:11.85pt;z-index:251835392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">
                <v:oval id="Elipse 23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" fillcolor="#4b7f83" strokecolor="#4b7f83" strokeweight="2.25pt">
                  <v:stroke joinstyle="miter"/>
                </v:oval>
                <v:oval id="Elipse 231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" fillcolor="#4b7f83" strokecolor="#4b7f83" strokeweight="2.25pt">
                  <v:stroke joinstyle="miter"/>
                </v:oval>
                <v:oval id="Elipse 232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18043264" wp14:editId="740DED0F">
                <wp:simplePos x="0" y="0"/>
                <wp:positionH relativeFrom="column">
                  <wp:posOffset>1303020</wp:posOffset>
                </wp:positionH>
                <wp:positionV relativeFrom="paragraph">
                  <wp:posOffset>6477000</wp:posOffset>
                </wp:positionV>
                <wp:extent cx="642753" cy="150495"/>
                <wp:effectExtent l="19050" t="19050" r="24130" b="20955"/>
                <wp:wrapNone/>
                <wp:docPr id="225" name="Grupo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26" name="Elipse 226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Elipse 227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Elipse 22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B707A" id="Grupo 225" o:spid="_x0000_s1026" style="position:absolute;margin-left:102.6pt;margin-top:510pt;width:50.6pt;height:11.85pt;z-index:251833344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">
                <v:oval id="Elipse 226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" fillcolor="#4b7f83" strokecolor="#4b7f83" strokeweight="2.25pt">
                  <v:stroke joinstyle="miter"/>
                </v:oval>
                <v:oval id="Elipse 227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" fillcolor="#4b7f83" strokecolor="#4b7f83" strokeweight="2.25pt">
                  <v:stroke joinstyle="miter"/>
                </v:oval>
                <v:oval id="Elipse 22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554C4445" wp14:editId="69E3F397">
                <wp:simplePos x="0" y="0"/>
                <wp:positionH relativeFrom="column">
                  <wp:posOffset>1303020</wp:posOffset>
                </wp:positionH>
                <wp:positionV relativeFrom="paragraph">
                  <wp:posOffset>6233160</wp:posOffset>
                </wp:positionV>
                <wp:extent cx="642753" cy="150495"/>
                <wp:effectExtent l="19050" t="19050" r="24130" b="20955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20" name="Elipse 22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Elipse 221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Elipse 224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FA919" id="Grupo 219" o:spid="_x0000_s1026" style="position:absolute;margin-left:102.6pt;margin-top:490.8pt;width:50.6pt;height:11.85pt;z-index:251831296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">
                <v:oval id="Elipse 22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" fillcolor="#4b7f83" strokecolor="#4b7f83" strokeweight="2.25pt">
                  <v:stroke joinstyle="miter"/>
                </v:oval>
                <v:oval id="Elipse 221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" fillcolor="#4b7f83" strokecolor="#4b7f83" strokeweight="2.25pt">
                  <v:stroke joinstyle="miter"/>
                </v:oval>
                <v:oval id="Elipse 224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904D09A" wp14:editId="78C3A199">
                <wp:simplePos x="0" y="0"/>
                <wp:positionH relativeFrom="column">
                  <wp:posOffset>1303020</wp:posOffset>
                </wp:positionH>
                <wp:positionV relativeFrom="paragraph">
                  <wp:posOffset>5989320</wp:posOffset>
                </wp:positionV>
                <wp:extent cx="642753" cy="150495"/>
                <wp:effectExtent l="19050" t="19050" r="24130" b="20955"/>
                <wp:wrapNone/>
                <wp:docPr id="208" name="Gru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10" name="Elipse 210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Elipse 216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Elipse 218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3C226" id="Grupo 208" o:spid="_x0000_s1026" style="position:absolute;margin-left:102.6pt;margin-top:471.6pt;width:50.6pt;height:11.85pt;z-index:251829248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">
                <v:oval id="Elipse 210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" fillcolor="#4b7f83" strokecolor="#4b7f83" strokeweight="2.25pt">
                  <v:stroke joinstyle="miter"/>
                </v:oval>
                <v:oval id="Elipse 216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" fillcolor="#4b7f83" strokecolor="#4b7f83" strokeweight="2.25pt">
                  <v:stroke joinstyle="miter"/>
                </v:oval>
                <v:oval id="Elipse 218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041B5BE1" wp14:editId="28A06C6E">
                <wp:simplePos x="0" y="0"/>
                <wp:positionH relativeFrom="column">
                  <wp:posOffset>1303020</wp:posOffset>
                </wp:positionH>
                <wp:positionV relativeFrom="paragraph">
                  <wp:posOffset>5737860</wp:posOffset>
                </wp:positionV>
                <wp:extent cx="642753" cy="150495"/>
                <wp:effectExtent l="19050" t="19050" r="24130" b="20955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205" name="Elipse 205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lipse 206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Elipse 207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49F65A" id="Grupo 204" o:spid="_x0000_s1026" style="position:absolute;margin-left:102.6pt;margin-top:451.8pt;width:50.6pt;height:11.85pt;z-index:251827200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">
                <v:oval id="Elipse 205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" fillcolor="#4b7f83" strokecolor="#4b7f83" strokeweight="2.25pt">
                  <v:stroke joinstyle="miter"/>
                </v:oval>
                <v:oval id="Elipse 206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XnKwwAAANw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BVc/g7k46AzH8BAAD//wMAUEsBAi0AFAAGAAgAAAAhANvh9svuAAAAhQEAABMAAAAAAAAAAAAA&#10;AAAAAAAAAFtDb250ZW50X1R5cGVzXS54bWxQSwECLQAUAAYACAAAACEAWvQsW78AAAAVAQAACwAA&#10;AAAAAAAAAAAAAAAfAQAAX3JlbHMvLnJlbHNQSwECLQAUAAYACAAAACEAk5V5ysMAAADcAAAADwAA&#10;AAAAAAAAAAAAAAAHAgAAZHJzL2Rvd25yZXYueG1sUEsFBgAAAAADAAMAtwAAAPcCAAAAAA==&#10;" fillcolor="#4b7f83" strokecolor="#4b7f83" strokeweight="2.25pt">
                  <v:stroke joinstyle="miter"/>
                </v:oval>
                <v:oval id="Elipse 207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D6C7973" wp14:editId="357C012D">
                <wp:simplePos x="0" y="0"/>
                <wp:positionH relativeFrom="column">
                  <wp:posOffset>1303020</wp:posOffset>
                </wp:positionH>
                <wp:positionV relativeFrom="paragraph">
                  <wp:posOffset>5509260</wp:posOffset>
                </wp:positionV>
                <wp:extent cx="642753" cy="150495"/>
                <wp:effectExtent l="19050" t="19050" r="24130" b="20955"/>
                <wp:wrapNone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62" name="Elipse 62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ipse 63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Elipse 196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A7412" id="Grupo 61" o:spid="_x0000_s1026" style="position:absolute;margin-left:102.6pt;margin-top:433.8pt;width:50.6pt;height:11.85pt;z-index:251825152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">
                <v:oval id="Elipse 62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" fillcolor="#4b7f83" strokecolor="#4b7f83" strokeweight="2.25pt">
                  <v:stroke joinstyle="miter"/>
                </v:oval>
                <v:oval id="Elipse 63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" fillcolor="#4b7f83" strokecolor="#4b7f83" strokeweight="2.25pt">
                  <v:stroke joinstyle="miter"/>
                </v:oval>
                <v:oval id="Elipse 196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145F15D" wp14:editId="23496AB5">
                <wp:simplePos x="0" y="0"/>
                <wp:positionH relativeFrom="column">
                  <wp:posOffset>1303020</wp:posOffset>
                </wp:positionH>
                <wp:positionV relativeFrom="paragraph">
                  <wp:posOffset>5250180</wp:posOffset>
                </wp:positionV>
                <wp:extent cx="642753" cy="150495"/>
                <wp:effectExtent l="19050" t="19050" r="24130" b="20955"/>
                <wp:wrapNone/>
                <wp:docPr id="57" name="Grupo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58" name="Elipse 5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ipse 5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ipse 60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38D4B" id="Grupo 57" o:spid="_x0000_s1026" style="position:absolute;margin-left:102.6pt;margin-top:413.4pt;width:50.6pt;height:11.85pt;z-index:251823104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">
                <v:oval id="Elipse 5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" fillcolor="#4b7f83" strokecolor="#4b7f83" strokeweight="2.25pt">
                  <v:stroke joinstyle="miter"/>
                </v:oval>
                <v:oval id="Elipse 59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" fillcolor="#4b7f83" strokecolor="#4b7f83" strokeweight="2.25pt">
                  <v:stroke joinstyle="miter"/>
                </v:oval>
                <v:oval id="Elipse 60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6D7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28F6736" wp14:editId="62776B11">
                <wp:simplePos x="0" y="0"/>
                <wp:positionH relativeFrom="column">
                  <wp:posOffset>1310640</wp:posOffset>
                </wp:positionH>
                <wp:positionV relativeFrom="paragraph">
                  <wp:posOffset>4998720</wp:posOffset>
                </wp:positionV>
                <wp:extent cx="642753" cy="150495"/>
                <wp:effectExtent l="19050" t="19050" r="24130" b="2095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753" cy="150495"/>
                          <a:chOff x="0" y="0"/>
                          <a:chExt cx="642864" cy="150725"/>
                        </a:xfrm>
                      </wpg:grpSpPr>
                      <wps:wsp>
                        <wps:cNvPr id="48" name="Elipse 48"/>
                        <wps:cNvSpPr/>
                        <wps:spPr>
                          <a:xfrm>
                            <a:off x="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ipse 49"/>
                        <wps:cNvSpPr/>
                        <wps:spPr>
                          <a:xfrm>
                            <a:off x="241160" y="0"/>
                            <a:ext cx="150725" cy="15072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492369" y="0"/>
                            <a:ext cx="150495" cy="150495"/>
                          </a:xfrm>
                          <a:prstGeom prst="ellipse">
                            <a:avLst/>
                          </a:prstGeom>
                          <a:solidFill>
                            <a:srgbClr val="4B7F83"/>
                          </a:solidFill>
                          <a:ln w="28575">
                            <a:solidFill>
                              <a:srgbClr val="4B7F8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9C3E7E" id="Grupo 47" o:spid="_x0000_s1026" style="position:absolute;margin-left:103.2pt;margin-top:393.6pt;width:50.6pt;height:11.85pt;z-index:251812864;mso-width-relative:margin;mso-height-relative:margin" coordsize="6428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">
                <v:oval id="Elipse 48" o:spid="_x0000_s1027" style="position:absolute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" fillcolor="#4b7f83" strokecolor="#4b7f83" strokeweight="2.25pt">
                  <v:stroke joinstyle="miter"/>
                </v:oval>
                <v:oval id="Elipse 49" o:spid="_x0000_s1028" style="position:absolute;left:2411;width:1507;height: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" fillcolor="#4b7f83" strokecolor="#4b7f83" strokeweight="2.25pt">
                  <v:stroke joinstyle="miter"/>
                </v:oval>
                <v:oval id="Elipse 50" o:spid="_x0000_s1029" style="position:absolute;left:4923;width:1505;height:1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" fillcolor="#4b7f83" strokecolor="#4b7f83" strokeweight="2.25pt">
                  <v:stroke joinstyle="miter"/>
                </v:oval>
              </v:group>
            </w:pict>
          </mc:Fallback>
        </mc:AlternateContent>
      </w:r>
      <w:r w:rsidR="000C2251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A534CF6" wp14:editId="08BC2E6C">
                <wp:simplePos x="0" y="0"/>
                <wp:positionH relativeFrom="margin">
                  <wp:posOffset>-563880</wp:posOffset>
                </wp:positionH>
                <wp:positionV relativeFrom="paragraph">
                  <wp:posOffset>4884420</wp:posOffset>
                </wp:positionV>
                <wp:extent cx="1920240" cy="4290060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4290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PHP</w:t>
                            </w:r>
                          </w:p>
                          <w:p w:rsidR="00BB0535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AJAX</w:t>
                            </w:r>
                          </w:p>
                          <w:p w:rsidR="00BB0535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Bootstrap</w:t>
                            </w:r>
                            <w:proofErr w:type="spellEnd"/>
                          </w:p>
                          <w:p w:rsidR="00BB0535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HTML5</w:t>
                            </w:r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CSS3</w:t>
                            </w:r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JavaScript</w:t>
                            </w:r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jQuery</w:t>
                            </w:r>
                            <w:proofErr w:type="spellEnd"/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JSON</w:t>
                            </w:r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MySQL</w:t>
                            </w:r>
                            <w:proofErr w:type="spellEnd"/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XML</w:t>
                            </w:r>
                          </w:p>
                          <w:p w:rsidR="00560B6F" w:rsidRPr="000C2251" w:rsidRDefault="00560B6F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REST</w:t>
                            </w:r>
                          </w:p>
                          <w:p w:rsidR="000C2251" w:rsidRPr="000C2251" w:rsidRDefault="000C2251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WebServices</w:t>
                            </w:r>
                            <w:proofErr w:type="spellEnd"/>
                          </w:p>
                          <w:p w:rsidR="000C2251" w:rsidRPr="000C2251" w:rsidRDefault="000C2251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Responsive</w:t>
                            </w:r>
                            <w:proofErr w:type="spellEnd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 xml:space="preserve"> web </w:t>
                            </w:r>
                            <w:proofErr w:type="spellStart"/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design</w:t>
                            </w:r>
                            <w:proofErr w:type="spellEnd"/>
                          </w:p>
                          <w:p w:rsidR="000C2251" w:rsidRDefault="000C2251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r w:rsidRPr="000C2251">
                              <w:rPr>
                                <w:rFonts w:ascii="Century Gothic" w:hAnsi="Century Gothic"/>
                                <w:color w:val="727272"/>
                              </w:rPr>
                              <w:t>UX</w:t>
                            </w:r>
                          </w:p>
                          <w:p w:rsidR="00E13B0E" w:rsidRDefault="00E13B0E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727272"/>
                              </w:rPr>
                              <w:t>SoapUI</w:t>
                            </w:r>
                            <w:proofErr w:type="spellEnd"/>
                          </w:p>
                          <w:p w:rsidR="00E13B0E" w:rsidRPr="000C2251" w:rsidRDefault="00E13B0E" w:rsidP="00E13B0E">
                            <w:pPr>
                              <w:spacing w:before="120" w:after="0" w:line="240" w:lineRule="auto"/>
                              <w:rPr>
                                <w:rFonts w:ascii="Century Gothic" w:hAnsi="Century Gothic"/>
                                <w:color w:val="72727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727272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4CF6" id="_x0000_s1036" type="#_x0000_t202" style="position:absolute;margin-left:-44.4pt;margin-top:384.6pt;width:151.2pt;height:337.8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" filled="f" stroked="f">
                <v:textbox>
                  <w:txbxContent>
                    <w:p w:rsidR="00BB0535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PHP</w:t>
                      </w:r>
                    </w:p>
                    <w:p w:rsidR="00BB0535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AJAX</w:t>
                      </w:r>
                    </w:p>
                    <w:p w:rsidR="00BB0535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Bootstrap</w:t>
                      </w:r>
                      <w:proofErr w:type="spellEnd"/>
                    </w:p>
                    <w:p w:rsidR="00BB0535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HTML5</w:t>
                      </w:r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CSS3</w:t>
                      </w:r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JavaScript</w:t>
                      </w:r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jQuery</w:t>
                      </w:r>
                      <w:proofErr w:type="spellEnd"/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JSON</w:t>
                      </w:r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MySQL</w:t>
                      </w:r>
                      <w:proofErr w:type="spellEnd"/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XML</w:t>
                      </w:r>
                    </w:p>
                    <w:p w:rsidR="00560B6F" w:rsidRPr="000C2251" w:rsidRDefault="00560B6F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REST</w:t>
                      </w:r>
                    </w:p>
                    <w:p w:rsidR="000C2251" w:rsidRPr="000C2251" w:rsidRDefault="000C2251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WebServices</w:t>
                      </w:r>
                      <w:proofErr w:type="spellEnd"/>
                    </w:p>
                    <w:p w:rsidR="000C2251" w:rsidRPr="000C2251" w:rsidRDefault="000C2251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Responsive</w:t>
                      </w:r>
                      <w:proofErr w:type="spellEnd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 xml:space="preserve"> web </w:t>
                      </w:r>
                      <w:proofErr w:type="spellStart"/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design</w:t>
                      </w:r>
                      <w:proofErr w:type="spellEnd"/>
                    </w:p>
                    <w:p w:rsidR="000C2251" w:rsidRDefault="000C2251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r w:rsidRPr="000C2251">
                        <w:rPr>
                          <w:rFonts w:ascii="Century Gothic" w:hAnsi="Century Gothic"/>
                          <w:color w:val="727272"/>
                        </w:rPr>
                        <w:t>UX</w:t>
                      </w:r>
                    </w:p>
                    <w:p w:rsidR="00E13B0E" w:rsidRDefault="00E13B0E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727272"/>
                        </w:rPr>
                        <w:t>SoapUI</w:t>
                      </w:r>
                      <w:proofErr w:type="spellEnd"/>
                    </w:p>
                    <w:p w:rsidR="00E13B0E" w:rsidRPr="000C2251" w:rsidRDefault="00E13B0E" w:rsidP="00E13B0E">
                      <w:pPr>
                        <w:spacing w:before="120" w:after="0" w:line="240" w:lineRule="auto"/>
                        <w:rPr>
                          <w:rFonts w:ascii="Century Gothic" w:hAnsi="Century Gothic"/>
                          <w:color w:val="72727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727272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C2251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64D896D" wp14:editId="579DEA2C">
                <wp:simplePos x="0" y="0"/>
                <wp:positionH relativeFrom="margin">
                  <wp:posOffset>-290195</wp:posOffset>
                </wp:positionH>
                <wp:positionV relativeFrom="paragraph">
                  <wp:posOffset>4537710</wp:posOffset>
                </wp:positionV>
                <wp:extent cx="2553970" cy="1404620"/>
                <wp:effectExtent l="0" t="0" r="0" b="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B6F" w:rsidRPr="00EC1BC7" w:rsidRDefault="00560B6F" w:rsidP="00560B6F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D896D" id="_x0000_s1037" type="#_x0000_t202" style="position:absolute;margin-left:-22.85pt;margin-top:357.3pt;width:201.1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" filled="f" stroked="f">
                <v:textbox style="mso-fit-shape-to-text:t">
                  <w:txbxContent>
                    <w:p w:rsidR="00560B6F" w:rsidRPr="00EC1BC7" w:rsidRDefault="00560B6F" w:rsidP="00560B6F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2251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2D7013" wp14:editId="4A317DCA">
                <wp:simplePos x="0" y="0"/>
                <wp:positionH relativeFrom="column">
                  <wp:posOffset>-914400</wp:posOffset>
                </wp:positionH>
                <wp:positionV relativeFrom="paragraph">
                  <wp:posOffset>4512945</wp:posOffset>
                </wp:positionV>
                <wp:extent cx="3783330" cy="412115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448574" y="0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2BCB3C" id="Group 4" o:spid="_x0000_s1026" style="position:absolute;margin-left:-1in;margin-top:355.35pt;width:297.9pt;height:32.45pt;z-index:251694080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">
                <v:roundrect id="Rectángulo redondeado 259" o:spid="_x0000_s1027" style="position:absolute;left:4054;top:517;width:29889;height:3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" fillcolor="#dadada" stroked="f" strokeweight="1pt">
                  <v:stroke joinstyle="miter"/>
                </v:roundrect>
                <v:rect id="Rectángulo 257" o:spid="_x0000_s1028" style="position:absolute;width:37835;height:1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" fillcolor="#6cc6c9" stroked="f" strokeweight="1pt"/>
                <v:shape id="Redondear rectángulo de esquina del mismo lado 261" o:spid="_x0000_s1029" style="position:absolute;left:4485;width:29058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CD6744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7B39602" wp14:editId="6F8EAC95">
                <wp:simplePos x="0" y="0"/>
                <wp:positionH relativeFrom="margin">
                  <wp:posOffset>-306705</wp:posOffset>
                </wp:positionH>
                <wp:positionV relativeFrom="paragraph">
                  <wp:posOffset>4009390</wp:posOffset>
                </wp:positionV>
                <wp:extent cx="3627755" cy="28956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133" w:rsidRPr="00BF0379" w:rsidRDefault="00212133" w:rsidP="0021213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4B7F83"/>
                              </w:rPr>
                            </w:pPr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>Comunicación y delegación efectiva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9602" id="_x0000_s1038" type="#_x0000_t202" style="position:absolute;margin-left:-24.15pt;margin-top:315.7pt;width:285.65pt;height:22.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" filled="f" stroked="f">
                <v:textbox>
                  <w:txbxContent>
                    <w:p w:rsidR="00212133" w:rsidRPr="00BF0379" w:rsidRDefault="00212133" w:rsidP="00212133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4B7F83"/>
                        </w:rPr>
                      </w:pPr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>Comunicación y delegación efectiva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D5" w:rsidRPr="00953C4A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7FB282" wp14:editId="70F01218">
                <wp:simplePos x="0" y="0"/>
                <wp:positionH relativeFrom="margin">
                  <wp:posOffset>129540</wp:posOffset>
                </wp:positionH>
                <wp:positionV relativeFrom="paragraph">
                  <wp:posOffset>3604260</wp:posOffset>
                </wp:positionV>
                <wp:extent cx="2644140" cy="28956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BF0379" w:rsidRDefault="00212133" w:rsidP="005947D5">
                            <w:pPr>
                              <w:spacing w:after="0"/>
                              <w:rPr>
                                <w:rFonts w:ascii="Century Gothic" w:hAnsi="Century Gothic"/>
                                <w:color w:val="4B7F83"/>
                              </w:rPr>
                            </w:pPr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>Especialista en Test Funcionales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B282" id="_x0000_s1039" type="#_x0000_t202" style="position:absolute;margin-left:10.2pt;margin-top:283.8pt;width:208.2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" filled="f" stroked="f">
                <v:textbox>
                  <w:txbxContent>
                    <w:p w:rsidR="00953C4A" w:rsidRPr="00BF0379" w:rsidRDefault="00212133" w:rsidP="005947D5">
                      <w:pPr>
                        <w:spacing w:after="0"/>
                        <w:rPr>
                          <w:rFonts w:ascii="Century Gothic" w:hAnsi="Century Gothic"/>
                          <w:color w:val="4B7F83"/>
                        </w:rPr>
                      </w:pPr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>Especialista en Test Funcionales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7D5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C056B56" wp14:editId="66F38557">
                <wp:simplePos x="0" y="0"/>
                <wp:positionH relativeFrom="margin">
                  <wp:posOffset>144780</wp:posOffset>
                </wp:positionH>
                <wp:positionV relativeFrom="paragraph">
                  <wp:posOffset>3078480</wp:posOffset>
                </wp:positionV>
                <wp:extent cx="2674620" cy="4953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BF0379" w:rsidRDefault="00212133" w:rsidP="005947D5">
                            <w:pPr>
                              <w:spacing w:after="0"/>
                              <w:rPr>
                                <w:rFonts w:ascii="Century Gothic" w:hAnsi="Century Gothic"/>
                                <w:color w:val="4B7F83"/>
                              </w:rPr>
                            </w:pPr>
                            <w:r w:rsidRPr="00BF0379">
                              <w:rPr>
                                <w:rFonts w:ascii="Century Gothic" w:hAnsi="Century Gothic"/>
                                <w:color w:val="4B7F83"/>
                              </w:rPr>
                              <w:t>F.P. superior en 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56B56" id="_x0000_s1040" type="#_x0000_t202" style="position:absolute;margin-left:11.4pt;margin-top:242.4pt;width:210.6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G6tFAIAAAIEAAAOAAAAZHJzL2Uyb0RvYy54bWysU9uO2yAQfa/Uf0C8N3bcJLu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" filled="f" stroked="f">
                <v:textbox>
                  <w:txbxContent>
                    <w:p w:rsidR="00953C4A" w:rsidRPr="00BF0379" w:rsidRDefault="00212133" w:rsidP="005947D5">
                      <w:pPr>
                        <w:spacing w:after="0"/>
                        <w:rPr>
                          <w:rFonts w:ascii="Century Gothic" w:hAnsi="Century Gothic"/>
                          <w:color w:val="4B7F83"/>
                        </w:rPr>
                      </w:pPr>
                      <w:r w:rsidRPr="00BF0379">
                        <w:rPr>
                          <w:rFonts w:ascii="Century Gothic" w:hAnsi="Century Gothic"/>
                          <w:color w:val="4B7F83"/>
                        </w:rPr>
                        <w:t>F.P. superior en Desarrollo de Aplicaciones Multiplataforma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0B6F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74F3A8E" wp14:editId="25861096">
                <wp:simplePos x="0" y="0"/>
                <wp:positionH relativeFrom="margin">
                  <wp:posOffset>929640</wp:posOffset>
                </wp:positionH>
                <wp:positionV relativeFrom="paragraph">
                  <wp:posOffset>652203</wp:posOffset>
                </wp:positionV>
                <wp:extent cx="39471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7A00B5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Arturo Saz Martín</w:t>
                            </w:r>
                          </w:p>
                          <w:p w:rsidR="00983BF1" w:rsidRPr="00983BF1" w:rsidRDefault="00E7714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  <w:r w:rsidRPr="00E77141"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  <w:t>Project Manager &amp; Fullstack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F3A8E" id="_x0000_s1041" type="#_x0000_t202" style="position:absolute;margin-left:73.2pt;margin-top:51.35pt;width:310.8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" stroked="f">
                <v:textbox style="mso-fit-shape-to-text:t">
                  <w:txbxContent>
                    <w:p w:rsidR="00983BF1" w:rsidRDefault="007A00B5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Arturo Saz Martín</w:t>
                      </w:r>
                    </w:p>
                    <w:p w:rsidR="00983BF1" w:rsidRPr="00983BF1" w:rsidRDefault="00E7714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  <w:r w:rsidRPr="00E77141"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  <w:t>Project Manager &amp; Fullstack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70A68" wp14:editId="11970F4D">
                <wp:simplePos x="0" y="0"/>
                <wp:positionH relativeFrom="column">
                  <wp:posOffset>2867314</wp:posOffset>
                </wp:positionH>
                <wp:positionV relativeFrom="paragraph">
                  <wp:posOffset>3259282</wp:posOffset>
                </wp:positionV>
                <wp:extent cx="1616" cy="5735782"/>
                <wp:effectExtent l="0" t="0" r="36830" b="3683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" cy="5735782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3802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56.65pt" to="225.9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" strokecolor="#6cc6c9" strokeweight=".5pt">
                <v:stroke joinstyle="miter"/>
              </v:line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64C2E4" wp14:editId="1C954C65">
                <wp:simplePos x="0" y="0"/>
                <wp:positionH relativeFrom="column">
                  <wp:posOffset>3275330</wp:posOffset>
                </wp:positionH>
                <wp:positionV relativeFrom="paragraph">
                  <wp:posOffset>3153410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0AE2" id="Proceso alternativo 222" o:spid="_x0000_s1026" type="#_x0000_t176" style="position:absolute;margin-left:257.9pt;margin-top:248.3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" fillcolor="#6cc6c9" stroked="f" strokeweight="0">
                <v:stroke joinstyle="round" endcap="round"/>
              </v:shape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8032C" wp14:editId="23BE71D3">
                <wp:simplePos x="0" y="0"/>
                <wp:positionH relativeFrom="column">
                  <wp:posOffset>3209290</wp:posOffset>
                </wp:positionH>
                <wp:positionV relativeFrom="paragraph">
                  <wp:posOffset>2668270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F4DE3" id="Rectángulo redondeado 22" o:spid="_x0000_s1026" style="position:absolute;margin-left:252.7pt;margin-top:210.1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16007" wp14:editId="076DC51D">
                <wp:simplePos x="0" y="0"/>
                <wp:positionH relativeFrom="column">
                  <wp:posOffset>-514350</wp:posOffset>
                </wp:positionH>
                <wp:positionV relativeFrom="paragraph">
                  <wp:posOffset>2670175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E48E5" id="Rectángulo redondeado 20" o:spid="_x0000_s1026" style="position:absolute;margin-left:-40.5pt;margin-top:210.2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" fillcolor="#dadada" stroked="f" strokeweight="1pt">
                <v:stroke joinstyle="miter"/>
              </v:roundrect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2F917A" wp14:editId="50ECA1AD">
                <wp:simplePos x="0" y="0"/>
                <wp:positionH relativeFrom="margin">
                  <wp:posOffset>-288290</wp:posOffset>
                </wp:positionH>
                <wp:positionV relativeFrom="paragraph">
                  <wp:posOffset>2637155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F917A" id="_x0000_s1045" type="#_x0000_t202" style="position:absolute;margin-left:-22.7pt;margin-top:207.65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bxFwIAAAQEAAAOAAAAZHJzL2Uyb0RvYy54bWysU9uO2yAQfa/Uf0C8N77UyW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1035812" wp14:editId="1856656F">
                <wp:simplePos x="0" y="0"/>
                <wp:positionH relativeFrom="margin">
                  <wp:posOffset>3411855</wp:posOffset>
                </wp:positionH>
                <wp:positionV relativeFrom="paragraph">
                  <wp:posOffset>2627053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35812" id="_x0000_s1046" type="#_x0000_t202" style="position:absolute;margin-left:268.65pt;margin-top:206.8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p/FQIAAAQEAAAOAAAAZHJzL2Uyb0RvYy54bWysU9uO2yAQfa/Uf0C8N3bcJLux4qy22aaq&#10;tL1I234AARyjAkOBxE6/vgPOZq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7E2452" wp14:editId="13444531">
                <wp:simplePos x="0" y="0"/>
                <wp:positionH relativeFrom="column">
                  <wp:posOffset>-905510</wp:posOffset>
                </wp:positionH>
                <wp:positionV relativeFrom="paragraph">
                  <wp:posOffset>2607945</wp:posOffset>
                </wp:positionV>
                <wp:extent cx="7550785" cy="38671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6715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18610" id="Group 3" o:spid="_x0000_s1026" style="position:absolute;margin-left:-71.3pt;margin-top:205.35pt;width:594.55pt;height:30.4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">
                <v:rect id="Rectángulo 21" o:spid="_x0000_s1027" style="position:absolute;top:517;width:75507;height: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" fillcolor="#dadada" stroked="f" strokeweight="1pt"/>
                <v:rect id="Rectángulo 17" o:spid="_x0000_s1028" style="position:absolute;width:75507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" fillcolor="#4b7f83" stroked="f" strokeweight="1pt"/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" path="m60220,l2845540,v33259,,60220,26961,60220,60220l2905760,361315r,l,361315r,l,60220c,26961,26961,,60220,xe" fillcolor="#4b7f83" stroked="f" strokeweight="1pt">
                  <v:stroke joinstyle="miter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610E5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F35C1" wp14:editId="715DF57E">
                <wp:simplePos x="0" y="0"/>
                <wp:positionH relativeFrom="page">
                  <wp:posOffset>3175</wp:posOffset>
                </wp:positionH>
                <wp:positionV relativeFrom="paragraph">
                  <wp:posOffset>2534343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AA029" id="Rectángulo 16" o:spid="_x0000_s1026" style="position:absolute;margin-left:.25pt;margin-top:199.5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" fillcolor="#6cc6c9" stroked="f" strokeweight="1pt">
                <w10:wrap anchorx="page"/>
              </v:rect>
            </w:pict>
          </mc:Fallback>
        </mc:AlternateContent>
      </w:r>
      <w:r w:rsidR="00BF037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C9FCE72" wp14:editId="59BFC600">
                <wp:simplePos x="0" y="0"/>
                <wp:positionH relativeFrom="column">
                  <wp:posOffset>1479492</wp:posOffset>
                </wp:positionH>
                <wp:positionV relativeFrom="paragraph">
                  <wp:posOffset>1833880</wp:posOffset>
                </wp:positionV>
                <wp:extent cx="2813050" cy="59690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59690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F9C4" id="Grupo 201" o:spid="_x0000_s1026" style="position:absolute;margin-left:116.5pt;margin-top:144.4pt;width:221.5pt;height:4.7pt;z-index:25172787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">
                <v:oval id="Elipse 199" o:spid="_x0000_s1027" style="position:absolute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" fillcolor="#6cc6c9" stroked="f" strokeweight="1pt">
                  <v:stroke joinstyle="miter"/>
                </v:oval>
                <v:oval id="Elipse 200" o:spid="_x0000_s1028" style="position:absolute;left:27532;width:600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" fillcolor="#6cc6c9" stroked="f" strokeweight="1pt">
                  <v:stroke joinstyle="miter"/>
                </v:oval>
              </v:group>
            </w:pict>
          </mc:Fallback>
        </mc:AlternateContent>
      </w:r>
      <w:r w:rsidR="00BF0379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1BDEFE" wp14:editId="21468CD1">
                <wp:simplePos x="0" y="0"/>
                <wp:positionH relativeFrom="margin">
                  <wp:posOffset>-203835</wp:posOffset>
                </wp:positionH>
                <wp:positionV relativeFrom="paragraph">
                  <wp:posOffset>2028767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560B6F" w:rsidRDefault="0079771A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i/>
                                <w:color w:val="4B7F83"/>
                              </w:rPr>
                            </w:pPr>
                            <w:proofErr w:type="spellStart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>Permiso</w:t>
                            </w:r>
                            <w:proofErr w:type="spellEnd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>conducir</w:t>
                            </w:r>
                            <w:proofErr w:type="spellEnd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B1, </w:t>
                            </w:r>
                            <w:proofErr w:type="spellStart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>vehículo</w:t>
                            </w:r>
                            <w:proofErr w:type="spellEnd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>proprio</w:t>
                            </w:r>
                            <w:proofErr w:type="spellEnd"/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                       </w:t>
                            </w:r>
                            <w:r w:rsid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            </w:t>
                            </w: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  <w:lang w:val="pt-BR"/>
                              </w:rPr>
                              <w:t xml:space="preserve">   </w:t>
                            </w:r>
                            <w:hyperlink r:id="rId12" w:history="1">
                              <w:r w:rsidR="009F5F07" w:rsidRPr="006B5006">
                                <w:rPr>
                                  <w:rStyle w:val="Hipervnculo"/>
                                  <w:rFonts w:ascii="Century Gothic" w:hAnsi="Century Gothic"/>
                                  <w:b/>
                                  <w:lang w:val="pt-BR"/>
                                </w:rPr>
                                <w:t>http://arturosaz.</w:t>
                              </w:r>
                              <w:r w:rsidRPr="006B5006">
                                <w:rPr>
                                  <w:rStyle w:val="Hipervnculo"/>
                                  <w:rFonts w:ascii="Century Gothic" w:hAnsi="Century Gothic"/>
                                  <w:b/>
                                  <w:lang w:val="pt-BR"/>
                                </w:rPr>
                                <w:t>website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DEFE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-16.05pt;margin-top:159.7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" filled="f" stroked="f">
                <v:textbox>
                  <w:txbxContent>
                    <w:p w:rsidR="009B749D" w:rsidRPr="00560B6F" w:rsidRDefault="0079771A" w:rsidP="009B749D">
                      <w:pPr>
                        <w:spacing w:after="0"/>
                        <w:rPr>
                          <w:rFonts w:ascii="Century Gothic" w:hAnsi="Century Gothic"/>
                          <w:b/>
                          <w:i/>
                          <w:color w:val="4B7F83"/>
                        </w:rPr>
                      </w:pPr>
                      <w:proofErr w:type="spellStart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>Permiso</w:t>
                      </w:r>
                      <w:proofErr w:type="spellEnd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de </w:t>
                      </w:r>
                      <w:proofErr w:type="spellStart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>conducir</w:t>
                      </w:r>
                      <w:proofErr w:type="spellEnd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B1, </w:t>
                      </w:r>
                      <w:proofErr w:type="spellStart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>vehículo</w:t>
                      </w:r>
                      <w:proofErr w:type="spellEnd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</w:t>
                      </w:r>
                      <w:proofErr w:type="spellStart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>proprio</w:t>
                      </w:r>
                      <w:proofErr w:type="spellEnd"/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                       </w:t>
                      </w:r>
                      <w:r w:rsid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            </w:t>
                      </w: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  <w:lang w:val="pt-BR"/>
                        </w:rPr>
                        <w:t xml:space="preserve">   </w:t>
                      </w:r>
                      <w:hyperlink r:id="rId13" w:history="1">
                        <w:r w:rsidR="009F5F07" w:rsidRPr="006B5006">
                          <w:rPr>
                            <w:rStyle w:val="Hipervnculo"/>
                            <w:rFonts w:ascii="Century Gothic" w:hAnsi="Century Gothic"/>
                            <w:b/>
                            <w:lang w:val="pt-BR"/>
                          </w:rPr>
                          <w:t>http://arturosaz.</w:t>
                        </w:r>
                        <w:r w:rsidRPr="006B5006">
                          <w:rPr>
                            <w:rStyle w:val="Hipervnculo"/>
                            <w:rFonts w:ascii="Century Gothic" w:hAnsi="Century Gothic"/>
                            <w:b/>
                            <w:lang w:val="pt-BR"/>
                          </w:rPr>
                          <w:t>website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3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A94FFE6" wp14:editId="3129E975">
                <wp:simplePos x="0" y="0"/>
                <wp:positionH relativeFrom="margin">
                  <wp:posOffset>-203835</wp:posOffset>
                </wp:positionH>
                <wp:positionV relativeFrom="paragraph">
                  <wp:posOffset>1712018</wp:posOffset>
                </wp:positionV>
                <wp:extent cx="613854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560B6F" w:rsidRDefault="00E77141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i/>
                                <w:color w:val="4B7F83"/>
                              </w:rPr>
                            </w:pP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696071056</w:t>
                            </w:r>
                            <w:r w:rsidR="009B749D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               </w:t>
                            </w:r>
                            <w:r w:rsidR="00AD5FC0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</w:t>
                            </w: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BF0379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</w:t>
                            </w: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</w:t>
                            </w:r>
                            <w:hyperlink r:id="rId14" w:history="1">
                              <w:r w:rsidR="006B5006" w:rsidRPr="001F6241">
                                <w:rPr>
                                  <w:rStyle w:val="Hipervnculo"/>
                                  <w:rFonts w:ascii="Century Gothic" w:hAnsi="Century Gothic"/>
                                  <w:b/>
                                </w:rPr>
                                <w:t>arturo_saz@hotmail.com</w:t>
                              </w:r>
                            </w:hyperlink>
                            <w:r w:rsidR="009B749D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    </w:t>
                            </w: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                </w:t>
                            </w:r>
                            <w:r w:rsidR="0079771A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      </w:t>
                            </w:r>
                            <w:r w:rsidR="0079771A"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 xml:space="preserve"> </w:t>
                            </w:r>
                            <w:r w:rsidRPr="00560B6F">
                              <w:rPr>
                                <w:rFonts w:ascii="Century Gothic" w:hAnsi="Century Gothic"/>
                                <w:b/>
                                <w:color w:val="4B7F83"/>
                              </w:rPr>
                              <w:t>27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FFE6" id="_x0000_s1045" type="#_x0000_t202" style="position:absolute;margin-left:-16.05pt;margin-top:134.8pt;width:483.35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" filled="f" stroked="f">
                <v:textbox>
                  <w:txbxContent>
                    <w:p w:rsidR="009B749D" w:rsidRPr="00560B6F" w:rsidRDefault="00E77141" w:rsidP="009B749D">
                      <w:pPr>
                        <w:spacing w:after="0"/>
                        <w:rPr>
                          <w:rFonts w:ascii="Century Gothic" w:hAnsi="Century Gothic"/>
                          <w:b/>
                          <w:i/>
                          <w:color w:val="4B7F83"/>
                        </w:rPr>
                      </w:pP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>696071056</w:t>
                      </w:r>
                      <w:r w:rsidR="009B749D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               </w:t>
                      </w:r>
                      <w:r w:rsidR="00AD5FC0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</w:t>
                      </w: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BF0379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</w:t>
                      </w: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</w:t>
                      </w:r>
                      <w:hyperlink r:id="rId15" w:history="1">
                        <w:r w:rsidR="006B5006" w:rsidRPr="001F6241">
                          <w:rPr>
                            <w:rStyle w:val="Hipervnculo"/>
                            <w:rFonts w:ascii="Century Gothic" w:hAnsi="Century Gothic"/>
                            <w:b/>
                          </w:rPr>
                          <w:t>arturo_saz@hotma</w:t>
                        </w:r>
                        <w:r w:rsidR="006B5006" w:rsidRPr="001F6241">
                          <w:rPr>
                            <w:rStyle w:val="Hipervnculo"/>
                            <w:rFonts w:ascii="Century Gothic" w:hAnsi="Century Gothic"/>
                            <w:b/>
                          </w:rPr>
                          <w:t>i</w:t>
                        </w:r>
                        <w:r w:rsidR="006B5006" w:rsidRPr="001F6241">
                          <w:rPr>
                            <w:rStyle w:val="Hipervnculo"/>
                            <w:rFonts w:ascii="Century Gothic" w:hAnsi="Century Gothic"/>
                            <w:b/>
                          </w:rPr>
                          <w:t>l.com</w:t>
                        </w:r>
                      </w:hyperlink>
                      <w:r w:rsidR="009B749D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    </w:t>
                      </w: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                </w:t>
                      </w:r>
                      <w:r w:rsidR="0079771A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      </w:t>
                      </w:r>
                      <w:r w:rsidR="0079771A"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 xml:space="preserve"> </w:t>
                      </w:r>
                      <w:r w:rsidRPr="00560B6F">
                        <w:rPr>
                          <w:rFonts w:ascii="Century Gothic" w:hAnsi="Century Gothic"/>
                          <w:b/>
                          <w:color w:val="4B7F83"/>
                        </w:rPr>
                        <w:t>27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3E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EDEB3F" wp14:editId="55669D23">
                <wp:simplePos x="0" y="0"/>
                <wp:positionH relativeFrom="column">
                  <wp:posOffset>-199390</wp:posOffset>
                </wp:positionH>
                <wp:positionV relativeFrom="paragraph">
                  <wp:posOffset>2001578</wp:posOffset>
                </wp:positionV>
                <wp:extent cx="6109335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6DCB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157.6pt" to="465.35pt,1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" strokecolor="#6cc6c9" strokeweight="1.5pt">
                <v:stroke joinstyle="miter"/>
              </v:line>
            </w:pict>
          </mc:Fallback>
        </mc:AlternateContent>
      </w:r>
      <w:r w:rsidR="0011563E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CA72BF8" wp14:editId="144EA449">
                <wp:simplePos x="0" y="0"/>
                <wp:positionH relativeFrom="margin">
                  <wp:posOffset>1005840</wp:posOffset>
                </wp:positionH>
                <wp:positionV relativeFrom="paragraph">
                  <wp:posOffset>1417378</wp:posOffset>
                </wp:positionV>
                <wp:extent cx="37496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E77141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Zaragoza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72BF8" id="_x0000_s1049" type="#_x0000_t202" style="position:absolute;margin-left:79.2pt;margin-top:111.6pt;width:295.2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" filled="f" stroked="f">
                <v:textbox style="mso-fit-shape-to-text:t">
                  <w:txbxContent>
                    <w:p w:rsidR="00E046C6" w:rsidRPr="00E046C6" w:rsidRDefault="00E77141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Zaragoza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63E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8013A2C" wp14:editId="52215F8F">
                <wp:simplePos x="0" y="0"/>
                <wp:positionH relativeFrom="column">
                  <wp:posOffset>-441960</wp:posOffset>
                </wp:positionH>
                <wp:positionV relativeFrom="paragraph">
                  <wp:posOffset>1424363</wp:posOffset>
                </wp:positionV>
                <wp:extent cx="658114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1E0C1D" id="Grupo 9" o:spid="_x0000_s1026" style="position:absolute;margin-left:-34.8pt;margin-top:112.15pt;width:518.2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">
                <v:rect id="Rectángulo 6" o:spid="_x0000_s1027" style="position:absolute;left:2374;width:60701;height:2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" fillcolor="#4b7f83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" fillcolor="#4b7f83" stroked="f" strokeweight="1pt"/>
                <v:shape id="Triángulo isósceles 8" o:spid="_x0000_s1029" type="#_x0000_t5" style="position:absolute;left:62889;top:205;width:2807;height:24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" fillcolor="#4b7f83" stroked="f" strokeweight="1pt"/>
              </v:group>
            </w:pict>
          </mc:Fallback>
        </mc:AlternateContent>
      </w:r>
    </w:p>
    <w:sectPr w:rsidR="0033354E" w:rsidSect="008A4E0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2E" w:rsidRDefault="00526F2E" w:rsidP="00383DEB">
      <w:pPr>
        <w:spacing w:after="0" w:line="240" w:lineRule="auto"/>
      </w:pPr>
      <w:r>
        <w:separator/>
      </w:r>
    </w:p>
  </w:endnote>
  <w:endnote w:type="continuationSeparator" w:id="0">
    <w:p w:rsidR="00526F2E" w:rsidRDefault="00526F2E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2E" w:rsidRDefault="00526F2E" w:rsidP="00383DEB">
      <w:pPr>
        <w:spacing w:after="0" w:line="240" w:lineRule="auto"/>
      </w:pPr>
      <w:r>
        <w:separator/>
      </w:r>
    </w:p>
  </w:footnote>
  <w:footnote w:type="continuationSeparator" w:id="0">
    <w:p w:rsidR="00526F2E" w:rsidRDefault="00526F2E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B5"/>
    <w:rsid w:val="000C2251"/>
    <w:rsid w:val="000C6D74"/>
    <w:rsid w:val="000F7161"/>
    <w:rsid w:val="0011563E"/>
    <w:rsid w:val="00130717"/>
    <w:rsid w:val="001468FC"/>
    <w:rsid w:val="00187D18"/>
    <w:rsid w:val="001E642F"/>
    <w:rsid w:val="00212133"/>
    <w:rsid w:val="0033060E"/>
    <w:rsid w:val="0033354E"/>
    <w:rsid w:val="00340404"/>
    <w:rsid w:val="00357D61"/>
    <w:rsid w:val="00361992"/>
    <w:rsid w:val="00363EA5"/>
    <w:rsid w:val="00383DEB"/>
    <w:rsid w:val="00385645"/>
    <w:rsid w:val="003C0589"/>
    <w:rsid w:val="004F415D"/>
    <w:rsid w:val="00526F2E"/>
    <w:rsid w:val="005410E7"/>
    <w:rsid w:val="00560B6F"/>
    <w:rsid w:val="00566605"/>
    <w:rsid w:val="005943CD"/>
    <w:rsid w:val="005947D5"/>
    <w:rsid w:val="00610E56"/>
    <w:rsid w:val="006134D8"/>
    <w:rsid w:val="00653052"/>
    <w:rsid w:val="006B5006"/>
    <w:rsid w:val="007234DC"/>
    <w:rsid w:val="00736AF4"/>
    <w:rsid w:val="00742E86"/>
    <w:rsid w:val="00797041"/>
    <w:rsid w:val="0079771A"/>
    <w:rsid w:val="007A00B5"/>
    <w:rsid w:val="008A4E01"/>
    <w:rsid w:val="008D16E4"/>
    <w:rsid w:val="008E50B4"/>
    <w:rsid w:val="00953C4A"/>
    <w:rsid w:val="00983BF1"/>
    <w:rsid w:val="009B749D"/>
    <w:rsid w:val="009F5F07"/>
    <w:rsid w:val="00A27777"/>
    <w:rsid w:val="00AD5FC0"/>
    <w:rsid w:val="00AE3C3D"/>
    <w:rsid w:val="00AF4773"/>
    <w:rsid w:val="00BB0535"/>
    <w:rsid w:val="00BF0379"/>
    <w:rsid w:val="00C404D0"/>
    <w:rsid w:val="00C44066"/>
    <w:rsid w:val="00C53CF7"/>
    <w:rsid w:val="00C860D3"/>
    <w:rsid w:val="00CD6744"/>
    <w:rsid w:val="00CF6D1D"/>
    <w:rsid w:val="00D81BC2"/>
    <w:rsid w:val="00D8487E"/>
    <w:rsid w:val="00D95002"/>
    <w:rsid w:val="00DA162D"/>
    <w:rsid w:val="00E01D2F"/>
    <w:rsid w:val="00E046C6"/>
    <w:rsid w:val="00E13B0E"/>
    <w:rsid w:val="00E46FEE"/>
    <w:rsid w:val="00E77141"/>
    <w:rsid w:val="00E9447A"/>
    <w:rsid w:val="00EC1A6E"/>
    <w:rsid w:val="00EC1BC7"/>
    <w:rsid w:val="00F1617A"/>
    <w:rsid w:val="00F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  <w:style w:type="character" w:styleId="Hipervnculo">
    <w:name w:val="Hyperlink"/>
    <w:basedOn w:val="Fuentedeprrafopredeter"/>
    <w:uiPriority w:val="99"/>
    <w:unhideWhenUsed/>
    <w:rsid w:val="006B500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B50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arturosaz.websit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arturosaz.websit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arturo_saz@hot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rturo_saz@hotmail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AppData\Roaming\Microsoft\Templates\Curr&#237;culum%20con%20fotograf&#237;a%20(dise&#241;o%20en%20verde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71CBDF-FDE5-4AFA-AAF1-D459D824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verde).dotx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2018-02-17T10:23:00Z</dcterms:created>
  <dcterms:modified xsi:type="dcterms:W3CDTF">2018-02-22T19:00:00Z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